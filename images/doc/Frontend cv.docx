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7635875</wp:posOffset>
                </wp:positionV>
                <wp:extent cx="3939540" cy="1234440"/>
                <wp:effectExtent l="0" t="0" r="0" b="0"/>
                <wp:wrapNone/>
                <wp:docPr id="2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egoe UI" w:cs="Arial"/>
                                <w:i w:val="0"/>
                                <w:iCs w:val="0"/>
                                <w:caps w:val="0"/>
                                <w:color w:val="374151"/>
                                <w:spacing w:val="0"/>
                                <w:sz w:val="22"/>
                                <w:szCs w:val="22"/>
                              </w:rPr>
                              <w:t>competent in designing and creating aesthetically pleasing and responsive user interfaces using HTML, CSS, and JavaScript. a proven capacity for productive cross-functional team collaboration, strong attention to detail, and a dedication to being current with emerging web development trends and technologies..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3.8pt;margin-top:601.25pt;height:97.2pt;width:310.2pt;z-index:251679744;mso-width-relative:page;mso-height-relative:page;" filled="f" stroked="f" coordsize="21600,21600" o:gfxdata="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LeYiY2QAAAA0BAAAPAAAAAAAAAAEAIAAAACIAAABkcnMvZG93bnJldi54bWxQSwEC&#10;FAAUAAAACACHTuJAfuMXhb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1"/>
                          <w:szCs w:val="24"/>
                        </w:rPr>
                      </w:pPr>
                      <w:r>
                        <w:rPr>
                          <w:rFonts w:hint="default" w:ascii="Arial" w:hAnsi="Arial" w:eastAsia="Segoe UI" w:cs="Arial"/>
                          <w:i w:val="0"/>
                          <w:iCs w:val="0"/>
                          <w:caps w:val="0"/>
                          <w:color w:val="374151"/>
                          <w:spacing w:val="0"/>
                          <w:sz w:val="22"/>
                          <w:szCs w:val="22"/>
                        </w:rPr>
                        <w:t>competent in designing and creating aesthetically pleasing and responsive user interfaces using HTML, CSS, and JavaScript. a proven capacity for productive cross-functional team collaboration, strong attention to detail, and a dedication to being current with emerging web development trends and technologies..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935" distR="114935" simplePos="0" relativeHeight="25168076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7185025</wp:posOffset>
            </wp:positionV>
            <wp:extent cx="426085" cy="426085"/>
            <wp:effectExtent l="0" t="0" r="0" b="0"/>
            <wp:wrapNone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7200265</wp:posOffset>
                </wp:positionV>
                <wp:extent cx="2783205" cy="416560"/>
                <wp:effectExtent l="0" t="0" r="571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205" cy="416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52.1pt;margin-top:566.95pt;height:32.8pt;width:219.15pt;z-index:251677696;v-text-anchor:middle;mso-width-relative:page;mso-height-relative:page;" fillcolor="#5B9BD5 [3204]" filled="t" stroked="f" coordsize="21600,21600" o:gfxdata="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caPczaAAAADQEAAA8AAAAAAAAAAQAgAAAAIgAAAGRycy9kb3du&#10;cmV2LnhtbFBLAQIUABQAAAAIAIdO4kAypoch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7146290</wp:posOffset>
                </wp:positionV>
                <wp:extent cx="3000375" cy="5251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03.9pt;margin-top:562.7pt;height:41.35pt;width:236.25pt;z-index:251678720;mso-width-relative:page;mso-height-relative:page;" filled="f" stroked="f" coordsize="21600,21600" o:gfxdata="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t7kLHdAAAADQEAAA8AAAAAAAAAAQAgAAAAIgAA&#10;AGRycy9kb3ducmV2LnhtbFBLAQIUABQAAAAIAIdO4kC7Emz1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4235450</wp:posOffset>
                </wp:positionV>
                <wp:extent cx="2839085" cy="412750"/>
                <wp:effectExtent l="0" t="0" r="571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412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2.35pt;margin-top:333.5pt;height:32.5pt;width:223.55pt;z-index:251664384;mso-width-relative:page;mso-height-relative:page;" fillcolor="#5B9BD5 [3204]" filled="t" stroked="f" coordsize="21600,21600" o:gfxdata="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0AATNsAAAAM&#10;AQAADwAAAAAAAAABACAAAAAiAAAAZHJzL2Rvd25yZXYueG1sUEsBAhQAFAAAAAgAh07iQOR/vuFS&#10;AgAAjwQAAA4AAAAAAAAAAQAgAAAAKg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Information</w:t>
                      </w:r>
                    </w:p>
                    <w:p>
                      <w:pPr>
                        <w:rPr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1845310</wp:posOffset>
                </wp:positionV>
                <wp:extent cx="4253865" cy="252095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2520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Theme="minorAscii" w:hAnsi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dinburgh Napier</w:t>
                            </w: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University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MBA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Leadership Practice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Udemy, Remote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The Complete 2023 Web Development Bootcamp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By Dr Angela Yu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Udemy, Remote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Java-script Tutorial and Project Course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By John Smilga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5.8pt;margin-top:145.3pt;height:198.5pt;width:334.95pt;z-index:251672576;mso-width-relative:page;mso-height-relative:page;" filled="f" stroked="f" coordsize="21600,21600" o:gfxdata="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ejQqa2AAAAAsBAAAPAAAAAAAAAAEAIAAAACIAAABkcnMvZG93bnJldi54bWxQSwEC&#10;FAAUAAAACACHTuJABfd4W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Theme="minorAscii" w:hAnsi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dinburgh Napier</w:t>
                      </w: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University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MBA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Leadership Practice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Udemy, Remote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The Complete 2023 Web Development Bootcamp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By Dr Angela Yu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Udemy, Remote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Java-script Tutorial and Project Course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By John Smilga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3805555</wp:posOffset>
                </wp:positionV>
                <wp:extent cx="332740" cy="332740"/>
                <wp:effectExtent l="0" t="0" r="10160" b="10160"/>
                <wp:wrapNone/>
                <wp:docPr id="430" name="Freeform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0800000">
                          <a:off x="0" y="0"/>
                          <a:ext cx="332740" cy="332740"/>
                        </a:xfrm>
                        <a:custGeom>
                          <a:avLst/>
                          <a:gdLst>
                            <a:gd name="T0" fmla="*/ 686 w 1373"/>
                            <a:gd name="T1" fmla="*/ 0 h 1373"/>
                            <a:gd name="T2" fmla="*/ 0 w 1373"/>
                            <a:gd name="T3" fmla="*/ 687 h 1373"/>
                            <a:gd name="T4" fmla="*/ 686 w 1373"/>
                            <a:gd name="T5" fmla="*/ 1373 h 1373"/>
                            <a:gd name="T6" fmla="*/ 1373 w 1373"/>
                            <a:gd name="T7" fmla="*/ 687 h 1373"/>
                            <a:gd name="T8" fmla="*/ 686 w 1373"/>
                            <a:gd name="T9" fmla="*/ 0 h 1373"/>
                            <a:gd name="T10" fmla="*/ 729 w 1373"/>
                            <a:gd name="T11" fmla="*/ 424 h 1373"/>
                            <a:gd name="T12" fmla="*/ 841 w 1373"/>
                            <a:gd name="T13" fmla="*/ 239 h 1373"/>
                            <a:gd name="T14" fmla="*/ 888 w 1373"/>
                            <a:gd name="T15" fmla="*/ 233 h 1373"/>
                            <a:gd name="T16" fmla="*/ 937 w 1373"/>
                            <a:gd name="T17" fmla="*/ 268 h 1373"/>
                            <a:gd name="T18" fmla="*/ 801 w 1373"/>
                            <a:gd name="T19" fmla="*/ 496 h 1373"/>
                            <a:gd name="T20" fmla="*/ 742 w 1373"/>
                            <a:gd name="T21" fmla="*/ 460 h 1373"/>
                            <a:gd name="T22" fmla="*/ 729 w 1373"/>
                            <a:gd name="T23" fmla="*/ 424 h 1373"/>
                            <a:gd name="T24" fmla="*/ 383 w 1373"/>
                            <a:gd name="T25" fmla="*/ 1060 h 1373"/>
                            <a:gd name="T26" fmla="*/ 371 w 1373"/>
                            <a:gd name="T27" fmla="*/ 1009 h 1373"/>
                            <a:gd name="T28" fmla="*/ 442 w 1373"/>
                            <a:gd name="T29" fmla="*/ 890 h 1373"/>
                            <a:gd name="T30" fmla="*/ 568 w 1373"/>
                            <a:gd name="T31" fmla="*/ 865 h 1373"/>
                            <a:gd name="T32" fmla="*/ 572 w 1373"/>
                            <a:gd name="T33" fmla="*/ 871 h 1373"/>
                            <a:gd name="T34" fmla="*/ 439 w 1373"/>
                            <a:gd name="T35" fmla="*/ 1093 h 1373"/>
                            <a:gd name="T36" fmla="*/ 383 w 1373"/>
                            <a:gd name="T37" fmla="*/ 1060 h 1373"/>
                            <a:gd name="T38" fmla="*/ 1003 w 1373"/>
                            <a:gd name="T39" fmla="*/ 501 h 1373"/>
                            <a:gd name="T40" fmla="*/ 735 w 1373"/>
                            <a:gd name="T41" fmla="*/ 997 h 1373"/>
                            <a:gd name="T42" fmla="*/ 548 w 1373"/>
                            <a:gd name="T43" fmla="*/ 1104 h 1373"/>
                            <a:gd name="T44" fmla="*/ 461 w 1373"/>
                            <a:gd name="T45" fmla="*/ 1105 h 1373"/>
                            <a:gd name="T46" fmla="*/ 592 w 1373"/>
                            <a:gd name="T47" fmla="*/ 886 h 1373"/>
                            <a:gd name="T48" fmla="*/ 611 w 1373"/>
                            <a:gd name="T49" fmla="*/ 876 h 1373"/>
                            <a:gd name="T50" fmla="*/ 663 w 1373"/>
                            <a:gd name="T51" fmla="*/ 847 h 1373"/>
                            <a:gd name="T52" fmla="*/ 819 w 1373"/>
                            <a:gd name="T53" fmla="*/ 598 h 1373"/>
                            <a:gd name="T54" fmla="*/ 827 w 1373"/>
                            <a:gd name="T55" fmla="*/ 542 h 1373"/>
                            <a:gd name="T56" fmla="*/ 837 w 1373"/>
                            <a:gd name="T57" fmla="*/ 473 h 1373"/>
                            <a:gd name="T58" fmla="*/ 876 w 1373"/>
                            <a:gd name="T59" fmla="*/ 408 h 1373"/>
                            <a:gd name="T60" fmla="*/ 951 w 1373"/>
                            <a:gd name="T61" fmla="*/ 283 h 1373"/>
                            <a:gd name="T62" fmla="*/ 976 w 1373"/>
                            <a:gd name="T63" fmla="*/ 319 h 1373"/>
                            <a:gd name="T64" fmla="*/ 1010 w 1373"/>
                            <a:gd name="T65" fmla="*/ 409 h 1373"/>
                            <a:gd name="T66" fmla="*/ 1003 w 1373"/>
                            <a:gd name="T67" fmla="*/ 501 h 1373"/>
                            <a:gd name="T68" fmla="*/ 1003 w 1373"/>
                            <a:gd name="T69" fmla="*/ 501 h 1373"/>
                            <a:gd name="T70" fmla="*/ 1003 w 1373"/>
                            <a:gd name="T71" fmla="*/ 501 h 13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373" h="1373">
                              <a:moveTo>
                                <a:pt x="686" y="0"/>
                              </a:moveTo>
                              <a:cubicBezTo>
                                <a:pt x="307" y="0"/>
                                <a:pt x="0" y="308"/>
                                <a:pt x="0" y="687"/>
                              </a:cubicBezTo>
                              <a:cubicBezTo>
                                <a:pt x="0" y="1066"/>
                                <a:pt x="307" y="1373"/>
                                <a:pt x="686" y="1373"/>
                              </a:cubicBezTo>
                              <a:cubicBezTo>
                                <a:pt x="1065" y="1373"/>
                                <a:pt x="1373" y="1066"/>
                                <a:pt x="1373" y="687"/>
                              </a:cubicBezTo>
                              <a:cubicBezTo>
                                <a:pt x="1373" y="308"/>
                                <a:pt x="1065" y="0"/>
                                <a:pt x="686" y="0"/>
                              </a:cubicBezTo>
                              <a:close/>
                              <a:moveTo>
                                <a:pt x="729" y="424"/>
                              </a:moveTo>
                              <a:cubicBezTo>
                                <a:pt x="769" y="355"/>
                                <a:pt x="799" y="306"/>
                                <a:pt x="841" y="239"/>
                              </a:cubicBezTo>
                              <a:cubicBezTo>
                                <a:pt x="857" y="215"/>
                                <a:pt x="876" y="224"/>
                                <a:pt x="888" y="233"/>
                              </a:cubicBezTo>
                              <a:cubicBezTo>
                                <a:pt x="895" y="236"/>
                                <a:pt x="916" y="252"/>
                                <a:pt x="937" y="268"/>
                              </a:cubicBezTo>
                              <a:cubicBezTo>
                                <a:pt x="801" y="496"/>
                                <a:pt x="801" y="496"/>
                                <a:pt x="801" y="496"/>
                              </a:cubicBezTo>
                              <a:cubicBezTo>
                                <a:pt x="779" y="483"/>
                                <a:pt x="760" y="471"/>
                                <a:pt x="742" y="460"/>
                              </a:cubicBezTo>
                              <a:cubicBezTo>
                                <a:pt x="723" y="450"/>
                                <a:pt x="724" y="431"/>
                                <a:pt x="729" y="424"/>
                              </a:cubicBezTo>
                              <a:close/>
                              <a:moveTo>
                                <a:pt x="383" y="1060"/>
                              </a:moveTo>
                              <a:cubicBezTo>
                                <a:pt x="360" y="1047"/>
                                <a:pt x="357" y="1031"/>
                                <a:pt x="371" y="1009"/>
                              </a:cubicBezTo>
                              <a:cubicBezTo>
                                <a:pt x="396" y="970"/>
                                <a:pt x="418" y="929"/>
                                <a:pt x="442" y="890"/>
                              </a:cubicBezTo>
                              <a:cubicBezTo>
                                <a:pt x="487" y="816"/>
                                <a:pt x="474" y="802"/>
                                <a:pt x="568" y="865"/>
                              </a:cubicBezTo>
                              <a:cubicBezTo>
                                <a:pt x="569" y="865"/>
                                <a:pt x="569" y="866"/>
                                <a:pt x="572" y="871"/>
                              </a:cubicBezTo>
                              <a:cubicBezTo>
                                <a:pt x="528" y="944"/>
                                <a:pt x="484" y="1017"/>
                                <a:pt x="439" y="1093"/>
                              </a:cubicBezTo>
                              <a:cubicBezTo>
                                <a:pt x="418" y="1081"/>
                                <a:pt x="400" y="1070"/>
                                <a:pt x="383" y="1060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967" y="695"/>
                                <a:pt x="870" y="857"/>
                                <a:pt x="735" y="997"/>
                              </a:cubicBezTo>
                              <a:cubicBezTo>
                                <a:pt x="684" y="1050"/>
                                <a:pt x="623" y="1091"/>
                                <a:pt x="548" y="1104"/>
                              </a:cubicBezTo>
                              <a:cubicBezTo>
                                <a:pt x="523" y="1109"/>
                                <a:pt x="496" y="1105"/>
                                <a:pt x="461" y="1105"/>
                              </a:cubicBezTo>
                              <a:cubicBezTo>
                                <a:pt x="509" y="1025"/>
                                <a:pt x="550" y="955"/>
                                <a:pt x="592" y="886"/>
                              </a:cubicBezTo>
                              <a:cubicBezTo>
                                <a:pt x="595" y="881"/>
                                <a:pt x="605" y="880"/>
                                <a:pt x="611" y="876"/>
                              </a:cubicBezTo>
                              <a:cubicBezTo>
                                <a:pt x="629" y="867"/>
                                <a:pt x="653" y="862"/>
                                <a:pt x="663" y="847"/>
                              </a:cubicBezTo>
                              <a:cubicBezTo>
                                <a:pt x="717" y="766"/>
                                <a:pt x="769" y="682"/>
                                <a:pt x="819" y="598"/>
                              </a:cubicBezTo>
                              <a:cubicBezTo>
                                <a:pt x="828" y="583"/>
                                <a:pt x="834" y="555"/>
                                <a:pt x="827" y="542"/>
                              </a:cubicBezTo>
                              <a:cubicBezTo>
                                <a:pt x="810" y="513"/>
                                <a:pt x="824" y="495"/>
                                <a:pt x="837" y="473"/>
                              </a:cubicBezTo>
                              <a:cubicBezTo>
                                <a:pt x="850" y="452"/>
                                <a:pt x="863" y="430"/>
                                <a:pt x="876" y="408"/>
                              </a:cubicBezTo>
                              <a:cubicBezTo>
                                <a:pt x="900" y="368"/>
                                <a:pt x="924" y="327"/>
                                <a:pt x="951" y="283"/>
                              </a:cubicBezTo>
                              <a:cubicBezTo>
                                <a:pt x="962" y="298"/>
                                <a:pt x="969" y="308"/>
                                <a:pt x="976" y="319"/>
                              </a:cubicBezTo>
                              <a:cubicBezTo>
                                <a:pt x="991" y="340"/>
                                <a:pt x="1008" y="372"/>
                                <a:pt x="1010" y="409"/>
                              </a:cubicBezTo>
                              <a:cubicBezTo>
                                <a:pt x="1012" y="425"/>
                                <a:pt x="1008" y="476"/>
                                <a:pt x="1003" y="501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1003" y="501"/>
                                <a:pt x="1003" y="501"/>
                                <a:pt x="1003" y="501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2" o:spid="_x0000_s1026" o:spt="100" style="position:absolute;left:0pt;margin-left:16.1pt;margin-top:299.65pt;height:26.2pt;width:26.2pt;rotation:11796480f;z-index:251668480;mso-width-relative:page;mso-height-relative:page;" fillcolor="#2E75B6 [2404]" filled="t" stroked="f" coordsize="1373,1373" o:gfxdata="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nIth8NoAAAAJAQAADwAAAAAAAAABACAAAAAiAAAAZHJzL2Rvd25yZXYueG1sUEsBAhQAFAAA&#10;AAgAh07iQOQW/WJiCAAAQyMAAA4AAAAAAAAAAQAgAAAAKQEAAGRycy9lMm9Eb2MueG1sUEsFBgAA&#10;AAAGAAYAWQEAAP0LAAAAAA==&#10;" path="m686,0c307,0,0,308,0,687c0,1066,307,1373,686,1373c1065,1373,1373,1066,1373,687c1373,308,1065,0,686,0xm729,424c769,355,799,306,841,239c857,215,876,224,888,233c895,236,916,252,937,268c801,496,801,496,801,496c779,483,760,471,742,460c723,450,724,431,729,424xm383,1060c360,1047,357,1031,371,1009c396,970,418,929,442,890c487,816,474,802,568,865c569,865,569,866,572,871c528,944,484,1017,439,1093c418,1081,400,1070,383,1060xm1003,501c967,695,870,857,735,997c684,1050,623,1091,548,1104c523,1109,496,1105,461,1105c509,1025,550,955,592,886c595,881,605,880,611,876c629,867,653,862,663,847c717,766,769,682,819,598c828,583,834,555,827,542c810,513,824,495,837,473c850,452,863,430,876,408c900,368,924,327,951,283c962,298,969,308,976,319c991,340,1008,372,1010,409c1012,425,1008,476,1003,501xm1003,501c1003,501,1003,501,1003,501e">
                <v:path o:connectlocs="166248,0;0,166491;166248,332740;332740,166491;166248,0;176669,102754;203812,57920;215202,56466;227077,64948;194118,120203;179820,111478;176669,102754;92818,256885;89910,244526;107116,215687;137652,209628;138621,211082;106389,264883;92818,256885;243072,121414;178123,241618;132805,267549;111721,267791;143468,214717;148072,212294;160674,205266;198480,144922;200419,131351;202842,114629;212294,98876;230470,68583;236528,77308;244768,99119;243072,121414;243072,121414;243072,121414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4761230</wp:posOffset>
                </wp:positionV>
                <wp:extent cx="2736850" cy="147637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476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0"/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"mailto:ogundirandami54@gmail.com" </w:instrTex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ogundirandami54@gmail.com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0"/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Pho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07562462154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0"/>
                              <w:jc w:val="both"/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Address: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Edinburgh Scotland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EH8 7AA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120" w:hanging="120" w:hangingChars="50"/>
                              <w:jc w:val="both"/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Website: 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"https://ogshabzy23101.github.io/my-portfolio/" </w:instrTex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Portfolio</w:t>
                            </w:r>
                            <w:r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120" w:hanging="120" w:hangingChars="50"/>
                              <w:jc w:val="both"/>
                              <w:rPr>
                                <w:rFonts w:hint="default" w:asciiTheme="minorAscii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0.8pt;margin-top:374.9pt;height:116.25pt;width:215.5pt;z-index:251665408;mso-width-relative:page;mso-height-relative:page;" filled="f" stroked="f" coordsize="21600,21600" o:gfxdata="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44/27aAAAADAEAAA8AAAAAAAAAAQAgAAAAIgAAAGRycy9kb3ducmV2LnhtbFBL&#10;AQIUABQAAAAIAIdO4kCs3UtX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spacing w:line="240" w:lineRule="auto"/>
                        <w:ind w:left="0"/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"mailto:ogundirandami54@gmail.com" </w:instrTex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ogundirandami54@gmail.com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kinsoku/>
                        <w:spacing w:line="240" w:lineRule="auto"/>
                        <w:ind w:left="0"/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Pho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07562462154</w:t>
                      </w:r>
                    </w:p>
                    <w:p>
                      <w:pPr>
                        <w:pStyle w:val="5"/>
                        <w:kinsoku/>
                        <w:spacing w:line="240" w:lineRule="auto"/>
                        <w:ind w:left="0"/>
                        <w:jc w:val="both"/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Address: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Edinburgh Scotland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EH8 7AA</w:t>
                      </w:r>
                    </w:p>
                    <w:p>
                      <w:pPr>
                        <w:pStyle w:val="5"/>
                        <w:kinsoku/>
                        <w:spacing w:line="240" w:lineRule="auto"/>
                        <w:ind w:left="120" w:hanging="120" w:hangingChars="50"/>
                        <w:jc w:val="both"/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Website: 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"https://ogshabzy23101.github.io/my-portfolio/" </w:instrTex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Portfolio</w:t>
                      </w:r>
                      <w:r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kinsoku/>
                        <w:spacing w:line="240" w:lineRule="auto"/>
                        <w:ind w:left="120" w:hanging="120" w:hangingChars="50"/>
                        <w:jc w:val="both"/>
                        <w:rPr>
                          <w:rFonts w:hint="default" w:asciiTheme="minorAscii" w:hAnsiTheme="minorBid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6885940</wp:posOffset>
                </wp:positionV>
                <wp:extent cx="2755900" cy="1198880"/>
                <wp:effectExtent l="0" t="0" r="0" b="0"/>
                <wp:wrapNone/>
                <wp:docPr id="1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198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cs="Arial" w:eastAsia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 w:eastAsia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I'm a passionate web developer with advanced skills that loves to build dynamic, user-friendly websites. I have a strong background in front-end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 w:eastAsia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technologies and a broad skill set that helps me create comprehensive and well-functioning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default" w:ascii="Arial" w:hAnsi="Arial" w:cs="Arial" w:eastAsia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solutions.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72.3pt;margin-top:542.2pt;height:94.4pt;width:217pt;z-index:251667456;mso-width-relative:page;mso-height-relative:page;" filled="f" stroked="f" coordsize="21600,21600" o:gfxdata="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mBUOrZAAAADgEAAA8AAAAAAAAAAQAgAAAAIgAAAGRycy9kb3ducmV2LnhtbFBL&#10;AQIUABQAAAAIAIdO4kCl7COO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Arial" w:hAnsi="Arial" w:cs="Arial" w:eastAsiaTheme="minorEastAsia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 w:eastAsiaTheme="minorEastAsia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I'm a passionate web developer with advanced skills that loves to build dynamic, user-friendly websites. I have a strong background in front-end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 w:eastAsiaTheme="minorEastAsia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technologies and a broad skill set that helps me create comprehensive and well-functioning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default" w:ascii="Arial" w:hAnsi="Arial" w:cs="Arial" w:eastAsiaTheme="minorEastAsia"/>
                          <w:b w:val="0"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solutions.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1400175</wp:posOffset>
            </wp:positionV>
            <wp:extent cx="1979930" cy="2208530"/>
            <wp:effectExtent l="0" t="0" r="1270" b="1270"/>
            <wp:wrapTopAndBottom/>
            <wp:docPr id="5" name="图片 5" descr="C:\Users\HP\Desktop\support job\WhatsApp Image 2024-01-07 at 12.35.05_36fee517.jpgWhatsApp Image 2024-01-07 at 12.35.05_36fee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P\Desktop\support job\WhatsApp Image 2024-01-07 at 12.35.05_36fee517.jpgWhatsApp Image 2024-01-07 at 12.35.05_36fee51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20853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-1195705</wp:posOffset>
                </wp:positionV>
                <wp:extent cx="7690485" cy="1791335"/>
                <wp:effectExtent l="6350" t="6350" r="1206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3430" y="1953260"/>
                          <a:ext cx="7690485" cy="1791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8.5pt;margin-top:-94.15pt;height:141.05pt;width:605.55pt;z-index:251659264;v-text-anchor:middle;mso-width-relative:page;mso-height-relative:page;" fillcolor="#2E75B6 [2404]" filled="t" stroked="t" coordsize="21600,21600" o:gfxdata="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k1lsNsA&#10;AAAOAQAADwAAAAAAAAABACAAAAAiAAAAZHJzL2Rvd25yZXYueG1sUEsBAhQAFAAAAAgAh07iQHFo&#10;hYGOAgAAIgUAAA4AAAAAAAAAAQAgAAAAKg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6195060</wp:posOffset>
                </wp:positionV>
                <wp:extent cx="2845435" cy="585470"/>
                <wp:effectExtent l="0" t="0" r="12065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5854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74.35pt;margin-top:487.8pt;height:46.1pt;width:224.05pt;z-index:251666432;mso-width-relative:page;mso-height-relative:page;" fillcolor="#5B9BD5 [3204]" filled="t" stroked="f" coordsize="21600,21600" o:gfxdata="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xUzTdsAAAANAQAADwAAAAAA&#10;AAABACAAAAAiAAAAZHJzL2Rvd25yZXYueG1sUEsBAhQAFAAAAAgAh07iQJ6BKuuCAgAA4w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Summary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5767070</wp:posOffset>
                </wp:positionV>
                <wp:extent cx="333375" cy="333375"/>
                <wp:effectExtent l="0" t="0" r="1905" b="1905"/>
                <wp:wrapNone/>
                <wp:docPr id="439" name="Freeform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custGeom>
                          <a:avLst/>
                          <a:gdLst>
                            <a:gd name="T0" fmla="*/ 846 w 1692"/>
                            <a:gd name="T1" fmla="*/ 1692 h 1692"/>
                            <a:gd name="T2" fmla="*/ 0 w 1692"/>
                            <a:gd name="T3" fmla="*/ 846 h 1692"/>
                            <a:gd name="T4" fmla="*/ 846 w 1692"/>
                            <a:gd name="T5" fmla="*/ 0 h 1692"/>
                            <a:gd name="T6" fmla="*/ 1692 w 1692"/>
                            <a:gd name="T7" fmla="*/ 846 h 1692"/>
                            <a:gd name="T8" fmla="*/ 846 w 1692"/>
                            <a:gd name="T9" fmla="*/ 1692 h 1692"/>
                            <a:gd name="T10" fmla="*/ 846 w 1692"/>
                            <a:gd name="T11" fmla="*/ 159 h 1692"/>
                            <a:gd name="T12" fmla="*/ 159 w 1692"/>
                            <a:gd name="T13" fmla="*/ 846 h 1692"/>
                            <a:gd name="T14" fmla="*/ 337 w 1692"/>
                            <a:gd name="T15" fmla="*/ 1307 h 1692"/>
                            <a:gd name="T16" fmla="*/ 530 w 1692"/>
                            <a:gd name="T17" fmla="*/ 1245 h 1692"/>
                            <a:gd name="T18" fmla="*/ 695 w 1692"/>
                            <a:gd name="T19" fmla="*/ 1171 h 1692"/>
                            <a:gd name="T20" fmla="*/ 696 w 1692"/>
                            <a:gd name="T21" fmla="*/ 1045 h 1692"/>
                            <a:gd name="T22" fmla="*/ 631 w 1692"/>
                            <a:gd name="T23" fmla="*/ 888 h 1692"/>
                            <a:gd name="T24" fmla="*/ 588 w 1692"/>
                            <a:gd name="T25" fmla="*/ 823 h 1692"/>
                            <a:gd name="T26" fmla="*/ 608 w 1692"/>
                            <a:gd name="T27" fmla="*/ 716 h 1692"/>
                            <a:gd name="T28" fmla="*/ 597 w 1692"/>
                            <a:gd name="T29" fmla="*/ 577 h 1692"/>
                            <a:gd name="T30" fmla="*/ 847 w 1692"/>
                            <a:gd name="T31" fmla="*/ 370 h 1692"/>
                            <a:gd name="T32" fmla="*/ 1096 w 1692"/>
                            <a:gd name="T33" fmla="*/ 577 h 1692"/>
                            <a:gd name="T34" fmla="*/ 1085 w 1692"/>
                            <a:gd name="T35" fmla="*/ 716 h 1692"/>
                            <a:gd name="T36" fmla="*/ 1105 w 1692"/>
                            <a:gd name="T37" fmla="*/ 823 h 1692"/>
                            <a:gd name="T38" fmla="*/ 1061 w 1692"/>
                            <a:gd name="T39" fmla="*/ 888 h 1692"/>
                            <a:gd name="T40" fmla="*/ 996 w 1692"/>
                            <a:gd name="T41" fmla="*/ 1044 h 1692"/>
                            <a:gd name="T42" fmla="*/ 997 w 1692"/>
                            <a:gd name="T43" fmla="*/ 1170 h 1692"/>
                            <a:gd name="T44" fmla="*/ 1162 w 1692"/>
                            <a:gd name="T45" fmla="*/ 1243 h 1692"/>
                            <a:gd name="T46" fmla="*/ 1355 w 1692"/>
                            <a:gd name="T47" fmla="*/ 1307 h 1692"/>
                            <a:gd name="T48" fmla="*/ 1534 w 1692"/>
                            <a:gd name="T49" fmla="*/ 846 h 1692"/>
                            <a:gd name="T50" fmla="*/ 846 w 1692"/>
                            <a:gd name="T51" fmla="*/ 159 h 16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692" h="1692">
                              <a:moveTo>
                                <a:pt x="846" y="1692"/>
                              </a:moveTo>
                              <a:cubicBezTo>
                                <a:pt x="379" y="1692"/>
                                <a:pt x="0" y="1313"/>
                                <a:pt x="0" y="846"/>
                              </a:cubicBezTo>
                              <a:cubicBezTo>
                                <a:pt x="0" y="379"/>
                                <a:pt x="379" y="0"/>
                                <a:pt x="846" y="0"/>
                              </a:cubicBezTo>
                              <a:cubicBezTo>
                                <a:pt x="1313" y="0"/>
                                <a:pt x="1692" y="379"/>
                                <a:pt x="1692" y="846"/>
                              </a:cubicBezTo>
                              <a:cubicBezTo>
                                <a:pt x="1692" y="1313"/>
                                <a:pt x="1313" y="1692"/>
                                <a:pt x="846" y="1692"/>
                              </a:cubicBezTo>
                              <a:moveTo>
                                <a:pt x="846" y="159"/>
                              </a:moveTo>
                              <a:cubicBezTo>
                                <a:pt x="466" y="159"/>
                                <a:pt x="159" y="466"/>
                                <a:pt x="159" y="846"/>
                              </a:cubicBezTo>
                              <a:cubicBezTo>
                                <a:pt x="159" y="1024"/>
                                <a:pt x="226" y="1185"/>
                                <a:pt x="337" y="1307"/>
                              </a:cubicBezTo>
                              <a:cubicBezTo>
                                <a:pt x="437" y="1259"/>
                                <a:pt x="400" y="1299"/>
                                <a:pt x="530" y="1245"/>
                              </a:cubicBezTo>
                              <a:cubicBezTo>
                                <a:pt x="664" y="1190"/>
                                <a:pt x="695" y="1171"/>
                                <a:pt x="695" y="1171"/>
                              </a:cubicBezTo>
                              <a:cubicBezTo>
                                <a:pt x="696" y="1045"/>
                                <a:pt x="696" y="1045"/>
                                <a:pt x="696" y="1045"/>
                              </a:cubicBezTo>
                              <a:cubicBezTo>
                                <a:pt x="696" y="1045"/>
                                <a:pt x="647" y="1007"/>
                                <a:pt x="631" y="888"/>
                              </a:cubicBezTo>
                              <a:cubicBezTo>
                                <a:pt x="600" y="897"/>
                                <a:pt x="589" y="852"/>
                                <a:pt x="588" y="823"/>
                              </a:cubicBezTo>
                              <a:cubicBezTo>
                                <a:pt x="586" y="795"/>
                                <a:pt x="570" y="708"/>
                                <a:pt x="608" y="716"/>
                              </a:cubicBezTo>
                              <a:cubicBezTo>
                                <a:pt x="600" y="658"/>
                                <a:pt x="594" y="605"/>
                                <a:pt x="597" y="577"/>
                              </a:cubicBezTo>
                              <a:cubicBezTo>
                                <a:pt x="606" y="480"/>
                                <a:pt x="701" y="378"/>
                                <a:pt x="847" y="370"/>
                              </a:cubicBezTo>
                              <a:cubicBezTo>
                                <a:pt x="1019" y="378"/>
                                <a:pt x="1087" y="480"/>
                                <a:pt x="1096" y="577"/>
                              </a:cubicBezTo>
                              <a:cubicBezTo>
                                <a:pt x="1099" y="605"/>
                                <a:pt x="1093" y="658"/>
                                <a:pt x="1085" y="716"/>
                              </a:cubicBezTo>
                              <a:cubicBezTo>
                                <a:pt x="1123" y="708"/>
                                <a:pt x="1107" y="795"/>
                                <a:pt x="1105" y="823"/>
                              </a:cubicBezTo>
                              <a:cubicBezTo>
                                <a:pt x="1103" y="852"/>
                                <a:pt x="1092" y="897"/>
                                <a:pt x="1061" y="888"/>
                              </a:cubicBezTo>
                              <a:cubicBezTo>
                                <a:pt x="1046" y="1007"/>
                                <a:pt x="996" y="1044"/>
                                <a:pt x="996" y="1044"/>
                              </a:cubicBezTo>
                              <a:cubicBezTo>
                                <a:pt x="997" y="1170"/>
                                <a:pt x="997" y="1170"/>
                                <a:pt x="997" y="1170"/>
                              </a:cubicBezTo>
                              <a:cubicBezTo>
                                <a:pt x="997" y="1170"/>
                                <a:pt x="1029" y="1188"/>
                                <a:pt x="1162" y="1243"/>
                              </a:cubicBezTo>
                              <a:cubicBezTo>
                                <a:pt x="1292" y="1296"/>
                                <a:pt x="1256" y="1259"/>
                                <a:pt x="1355" y="1307"/>
                              </a:cubicBezTo>
                              <a:cubicBezTo>
                                <a:pt x="1466" y="1185"/>
                                <a:pt x="1534" y="1024"/>
                                <a:pt x="1534" y="846"/>
                              </a:cubicBezTo>
                              <a:cubicBezTo>
                                <a:pt x="1534" y="466"/>
                                <a:pt x="1226" y="159"/>
                                <a:pt x="846" y="159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84" o:spid="_x0000_s1026" o:spt="100" style="position:absolute;left:0pt;margin-left:12.1pt;margin-top:454.1pt;height:26.25pt;width:26.25pt;z-index:251669504;mso-width-relative:page;mso-height-relative:page;" fillcolor="#2E75B6 [2404]" filled="t" stroked="f" coordsize="1692,1692" o:gfxdata="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Msfa9/aAAAACgEAAA8AAAAAAAAAAQAgAAAAIgAAAGRycy9kb3ducmV2LnhtbFBLAQIU&#10;ABQAAAAIAIdO4kAus/R+ngYAABsbAAAOAAAAAAAAAAEAIAAAACkBAABkcnMvZTJvRG9jLnhtbFBL&#10;BQYAAAAABgAGAFkBAAA5CgAAAAA=&#10;" path="m846,1692c379,1692,0,1313,0,846c0,379,379,0,846,0c1313,0,1692,379,1692,846c1692,1313,1313,1692,846,1692m846,159c466,159,159,466,159,846c159,1024,226,1185,337,1307c437,1259,400,1299,530,1245c664,1190,695,1171,695,1171c696,1045,696,1045,696,1045c696,1045,647,1007,631,888c600,897,589,852,588,823c586,795,570,708,608,716c600,658,594,605,597,577c606,480,701,378,847,370c1019,378,1087,480,1096,577c1099,605,1093,658,1085,716c1123,708,1107,795,1105,823c1103,852,1092,897,1061,888c1046,1007,996,1044,996,1044c997,1170,997,1170,997,1170c997,1170,1029,1188,1162,1243c1292,1296,1256,1259,1355,1307c1466,1185,1534,1024,1534,846c1534,466,1226,159,846,159e">
                <v:path o:connectlocs="166687,333375;0,166687;166687,0;333375,166687;166687,333375;166687,31327;31327,166687;66399,257518;104425,245302;136935,230722;137132,205896;124326,174962;115853,162155;119794,141073;117626,113686;166884,72901;215945,113686;213777,141073;217718,162155;209048,174962;196242,205699;196439,230525;228949,244908;266975,257518;302244,166687;166687,31327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-286385</wp:posOffset>
                </wp:positionV>
                <wp:extent cx="4951095" cy="760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095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mbria Math" w:hAnsi="Cambria Math" w:eastAsia="Malgun Gothic" w:cs="Cambria Math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ambria Math" w:hAnsi="Cambria Math" w:eastAsia="Malgun Gothic" w:cs="Cambria Math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Web Developer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ambria Math" w:hAnsi="Cambria Math" w:cs="Cambria Math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4.85pt;margin-top:-22.55pt;height:59.85pt;width:389.85pt;z-index:251660288;mso-width-relative:page;mso-height-relative:page;" filled="f" stroked="f" coordsize="21600,21600" o:gfxdata="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h+3yE2gAAAAkBAAAPAAAAAAAAAAEAIAAAACIAAABkcnMv&#10;ZG93bnJldi54bWxQSwECFAAUAAAACACHTuJADM1PlT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mbria Math" w:hAnsi="Cambria Math" w:eastAsia="Malgun Gothic" w:cs="Cambria Math"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ambria Math" w:hAnsi="Cambria Math" w:eastAsia="Malgun Gothic" w:cs="Cambria Math"/>
                          <w:color w:val="FFFFFF" w:themeColor="background1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Web Developer</w:t>
                      </w:r>
                    </w:p>
                    <w:p>
                      <w:pPr>
                        <w:jc w:val="center"/>
                        <w:rPr>
                          <w:rFonts w:hint="default" w:ascii="Cambria Math" w:hAnsi="Cambria Math" w:cs="Cambria Math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5243195</wp:posOffset>
                </wp:positionV>
                <wp:extent cx="10090785" cy="2584450"/>
                <wp:effectExtent l="0" t="0" r="0" b="0"/>
                <wp:wrapNone/>
                <wp:docPr id="2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785" cy="2584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Frontend Mentol Challenge Solution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2022 - Present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"https://www.frontendmentor.io/profile/Ogshabzy23101/solutions" </w:instrText>
                            </w:r>
                            <w:r>
                              <w:rPr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https://www.frontendmentor.io/profile/Ogshabzy23101/solutions</w:t>
                            </w:r>
                            <w:r>
                              <w:rPr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Github Repository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2022 - Present</w:t>
                            </w:r>
                          </w:p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instrText xml:space="preserve"> HYPERLINK "https://github.com/Ogshabzy23101"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sz w:val="24"/>
                                <w:szCs w:val="24"/>
                              </w:rPr>
                              <w:t>https://github.com/Ogshabzy23101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56.8pt;margin-top:412.85pt;height:203.5pt;width:794.55pt;z-index:251673600;mso-width-relative:page;mso-height-relative:page;" filled="f" stroked="f" coordsize="21600,21600" o:gfxdata="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XEm9kdoAAAANAQAADwAAAAAAAAABACAAAAAiAAAAZHJzL2Rvd25yZXYueG1s&#10;UEsBAhQAFAAAAAgAh07iQFbIxnW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Frontend Mentol Challenge Solution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2022 - Present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"https://www.frontendmentor.io/profile/Ogshabzy23101/solutions" </w:instrText>
                      </w:r>
                      <w:r>
                        <w:rPr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https://www.frontendmentor.io/profile/Ogshabzy23101/solutions</w:t>
                      </w:r>
                      <w:r>
                        <w:rPr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Github Repository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2022 - Present</w:t>
                      </w:r>
                    </w:p>
                    <w:p>
                      <w:pPr>
                        <w:pStyle w:val="5"/>
                        <w:kinsoku/>
                        <w:ind w:left="0"/>
                        <w:jc w:val="left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instrText xml:space="preserve"> HYPERLINK "https://github.com/Ogshabzy23101" </w:instrTex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sz w:val="24"/>
                          <w:szCs w:val="24"/>
                        </w:rPr>
                        <w:t>https://github.com/Ogshabzy23101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-892810</wp:posOffset>
                </wp:positionV>
                <wp:extent cx="6620510" cy="8921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510" cy="89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stellar" w:hAnsi="Castellar" w:cs="Castellar"/>
                                <w:b/>
                                <w:bCs/>
                                <w:color w:val="FFFFFF" w:themeColor="background1"/>
                                <w:sz w:val="160"/>
                                <w:szCs w:val="20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stellar" w:hAnsi="Castellar" w:cs="Castellar"/>
                                <w:b/>
                                <w:bCs/>
                                <w:color w:val="FFFFFF" w:themeColor="background1"/>
                                <w:sz w:val="72"/>
                                <w:szCs w:val="14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Damilola ogundiran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50.65pt;margin-top:-70.3pt;height:70.25pt;width:521.3pt;z-index:251661312;mso-width-relative:page;mso-height-relative:page;" filled="f" stroked="f" coordsize="21600,21600" o:gfxdata="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QmqtXbAAAACgEAAA8AAAAAAAAAAQAgAAAAIgAA&#10;AGRycy9kb3ducmV2LnhtbFBLAQIUABQAAAAIAIdO4kDF5flq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stellar" w:hAnsi="Castellar" w:cs="Castellar"/>
                          <w:b/>
                          <w:bCs/>
                          <w:color w:val="FFFFFF" w:themeColor="background1"/>
                          <w:sz w:val="160"/>
                          <w:szCs w:val="20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stellar" w:hAnsi="Castellar" w:cs="Castellar"/>
                          <w:b/>
                          <w:bCs/>
                          <w:color w:val="FFFFFF" w:themeColor="background1"/>
                          <w:sz w:val="72"/>
                          <w:szCs w:val="14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Damilola ogundiran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1748790</wp:posOffset>
                </wp:positionV>
                <wp:extent cx="5080" cy="7129780"/>
                <wp:effectExtent l="4445" t="0" r="15875" b="76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65145" y="2485390"/>
                          <a:ext cx="5080" cy="7129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flip:x;margin-left:151.2pt;margin-top:137.7pt;height:561.4pt;width:0.4pt;z-index:251681792;mso-width-relative:page;mso-height-relative:page;" filled="f" stroked="t" coordsize="21600,21600" o:gfxdata="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VItPbAAAADAEAAA8AAAAAAAAAAQAgAAAAIgAAAGRy&#10;cy9kb3ducmV2LnhtbFBLAQIUABQAAAAIAIdO4kB9A2imAgIAAMwD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1362710</wp:posOffset>
                </wp:positionV>
                <wp:extent cx="2783205" cy="416560"/>
                <wp:effectExtent l="0" t="0" r="571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205" cy="416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51.6pt;margin-top:107.3pt;height:32.8pt;width:219.15pt;z-index:251662336;v-text-anchor:middle;mso-width-relative:page;mso-height-relative:page;" fillcolor="#5B9BD5 [3204]" filled="t" stroked="f" coordsize="21600,21600" o:gfxdata="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9hEd9kAAAALAQAADwAAAAAAAAABACAAAAAiAAAAZHJzL2Rvd25y&#10;ZXYueG1sUEsBAhQAFAAAAAgAh07iQC40aBpvAgAAzQ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1340485</wp:posOffset>
                </wp:positionV>
                <wp:extent cx="1307465" cy="5251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03.9pt;margin-top:105.55pt;height:41.35pt;width:102.95pt;z-index:251670528;mso-width-relative:page;mso-height-relative:page;" filled="f" stroked="f" coordsize="21600,21600" o:gfxdata="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v1NO9wAAAALAQAADwAAAAAAAAABACAAAAAiAAAA&#10;ZHJzL2Rvd25yZXYueG1sUEsBAhQAFAAAAAgAh07iQEPhTC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1362710</wp:posOffset>
            </wp:positionV>
            <wp:extent cx="426085" cy="426085"/>
            <wp:effectExtent l="0" t="0" r="0" b="0"/>
            <wp:wrapNone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4763135</wp:posOffset>
                </wp:positionV>
                <wp:extent cx="2783205" cy="416560"/>
                <wp:effectExtent l="0" t="0" r="571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205" cy="416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52.5pt;margin-top:375.05pt;height:32.8pt;width:219.15pt;z-index:251674624;v-text-anchor:middle;mso-width-relative:page;mso-height-relative:page;" fillcolor="#5B9BD5 [3204]" filled="t" stroked="f" coordsize="21600,21600" o:gfxdata="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DsqLtkAAAALAQAADwAAAAAAAAABACAAAAAiAAAAZHJzL2Rvd25y&#10;ZXYueG1sUEsBAhQAFAAAAAgAh07iQMyJC9FvAgAAyw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4733290</wp:posOffset>
                </wp:positionV>
                <wp:extent cx="3000375" cy="52514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03.9pt;margin-top:372.7pt;height:41.35pt;width:236.25pt;z-index:251675648;mso-width-relative:page;mso-height-relative:page;" filled="f" stroked="f" coordsize="21600,21600" o:gfxdata="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aHL43cAAAACwEAAA8AAAAAAAAAAQAgAAAAIgAA&#10;AGRycy9kb3ducmV2LnhtbFBLAQIUABQAAAAIAIdO4kDQ47E4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935" distR="114935" simplePos="0" relativeHeight="25167667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4742815</wp:posOffset>
            </wp:positionV>
            <wp:extent cx="426085" cy="426085"/>
            <wp:effectExtent l="0" t="0" r="0" b="0"/>
            <wp:wrapNone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B6F9D"/>
    <w:rsid w:val="069B313F"/>
    <w:rsid w:val="06AB2303"/>
    <w:rsid w:val="090233F7"/>
    <w:rsid w:val="2CCE4EBC"/>
    <w:rsid w:val="43A5682F"/>
    <w:rsid w:val="54CB6F9D"/>
    <w:rsid w:val="60FE34E5"/>
    <w:rsid w:val="6BCC63B2"/>
    <w:rsid w:val="7E05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Packages\ZhuhaiKingsoftOfficeSoftw.WPSOffice2019_924xes6e8q1tw\LocalCache\Roaming\Kingsoft\office6\templates\download\64bb4383\Black%20Simp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 Simple Resume.docx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HP</dc:creator>
  <cp:lastModifiedBy>Damilola Ogundiran</cp:lastModifiedBy>
  <dcterms:modified xsi:type="dcterms:W3CDTF">2024-01-07T15:54:44Z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DF58A38F7CF74E1CA0DA81086BABF455</vt:lpwstr>
  </property>
</Properties>
</file>